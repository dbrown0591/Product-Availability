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14E4C" w14:paraId="2BE83E96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1A29707" w14:textId="02F6A189" w:rsidR="00523479" w:rsidRPr="00D51DB3" w:rsidRDefault="00E02DCD" w:rsidP="00523479">
            <w:pPr>
              <w:pStyle w:val="Initials"/>
              <w:rPr>
                <w:rFonts w:asciiTheme="minorHAnsi" w:hAnsiTheme="minorHAnsi"/>
                <w:sz w:val="96"/>
                <w:szCs w:val="96"/>
              </w:rPr>
            </w:pPr>
            <w:r w:rsidRPr="00314E4C">
              <w:rPr>
                <w:rFonts w:asciiTheme="minorHAnsi" w:hAnsiTheme="minorHAns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46678FE" wp14:editId="4A3C8D4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54870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dd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dd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rFonts w:asciiTheme="minorHAnsi" w:hAnsiTheme="minorHAnsi"/>
                  <w:sz w:val="96"/>
                  <w:szCs w:val="96"/>
                </w:rPr>
                <w:alias w:val="Enter initials:"/>
                <w:tag w:val="Enter initials:"/>
                <w:id w:val="-606576828"/>
                <w:placeholder>
                  <w:docPart w:val="07E5705F6BB94C8EAA656DFBC9DB4F4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D51DB3" w:rsidRPr="00D51DB3">
                  <w:rPr>
                    <w:rFonts w:asciiTheme="minorHAnsi" w:hAnsiTheme="minorHAnsi"/>
                    <w:sz w:val="96"/>
                    <w:szCs w:val="96"/>
                  </w:rPr>
                  <w:t>DL</w:t>
                </w:r>
              </w:sdtContent>
            </w:sdt>
          </w:p>
          <w:p w14:paraId="0588D382" w14:textId="77777777" w:rsidR="00A50939" w:rsidRPr="00314E4C" w:rsidRDefault="00B57EBF" w:rsidP="007569C1">
            <w:pPr>
              <w:pStyle w:val="Heading3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alias w:val="Objective:"/>
                <w:tag w:val="Objective:"/>
                <w:id w:val="319159961"/>
                <w:placeholder>
                  <w:docPart w:val="18970C6B29234075B0E3A3388EE02B0C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314E4C">
                  <w:rPr>
                    <w:rFonts w:asciiTheme="minorHAnsi" w:hAnsiTheme="minorHAnsi"/>
                    <w:sz w:val="22"/>
                    <w:szCs w:val="22"/>
                  </w:rPr>
                  <w:t>Objective</w:t>
                </w:r>
              </w:sdtContent>
            </w:sdt>
          </w:p>
          <w:p w14:paraId="6D26E309" w14:textId="6FD628A3" w:rsidR="002C2CDD" w:rsidRPr="00314E4C" w:rsidRDefault="00BC5C74" w:rsidP="00E80A52">
            <w:r w:rsidRPr="00314E4C">
              <w:t xml:space="preserve">Experienced Full Stack </w:t>
            </w:r>
            <w:r w:rsidR="00314E4C" w:rsidRPr="00314E4C">
              <w:t>Developer</w:t>
            </w:r>
            <w:r w:rsidRPr="00314E4C">
              <w:t xml:space="preserve"> with</w:t>
            </w:r>
            <w:r w:rsidR="00331E43">
              <w:t xml:space="preserve"> multiple years </w:t>
            </w:r>
            <w:r w:rsidRPr="00314E4C">
              <w:t>of in the industry</w:t>
            </w:r>
            <w:r w:rsidR="00331E43">
              <w:t xml:space="preserve"> experience</w:t>
            </w:r>
            <w:r w:rsidRPr="00314E4C">
              <w:t xml:space="preserve"> and high-level proficiency in the following programs: Java, </w:t>
            </w:r>
            <w:r w:rsidR="00641366" w:rsidRPr="00314E4C">
              <w:t>JavaScript</w:t>
            </w:r>
            <w:r w:rsidRPr="00314E4C">
              <w:t xml:space="preserve">, SQL, Python. Expertise with HTML and CSS seeks to establish as the Full Stack Developer for </w:t>
            </w:r>
            <w:r w:rsidR="00314E4C" w:rsidRPr="00314E4C">
              <w:t xml:space="preserve">Renaissance Tech Developers. </w:t>
            </w:r>
          </w:p>
          <w:p w14:paraId="07E0D50C" w14:textId="77777777" w:rsidR="002C2CDD" w:rsidRPr="00314E4C" w:rsidRDefault="00B57EBF" w:rsidP="007569C1">
            <w:pPr>
              <w:pStyle w:val="Heading3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alias w:val="Skills:"/>
                <w:tag w:val="Skills:"/>
                <w:id w:val="1490835561"/>
                <w:placeholder>
                  <w:docPart w:val="99A8E979A16C41B69FFB0C603533179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14E4C">
                  <w:rPr>
                    <w:rFonts w:asciiTheme="minorHAnsi" w:hAnsiTheme="minorHAnsi"/>
                    <w:sz w:val="22"/>
                    <w:szCs w:val="22"/>
                  </w:rPr>
                  <w:t>Skills</w:t>
                </w:r>
              </w:sdtContent>
            </w:sdt>
          </w:p>
          <w:p w14:paraId="28421DF7" w14:textId="0B845617" w:rsidR="00331E43" w:rsidRDefault="00314E4C" w:rsidP="00331E43">
            <w:pPr>
              <w:rPr>
                <w:color w:val="000000"/>
                <w:sz w:val="18"/>
                <w:szCs w:val="18"/>
              </w:rPr>
            </w:pPr>
            <w:r w:rsidRPr="00331E43">
              <w:rPr>
                <w:b/>
                <w:bCs/>
                <w:color w:val="000000"/>
                <w:sz w:val="18"/>
                <w:szCs w:val="18"/>
              </w:rPr>
              <w:t>LANGUAGES</w:t>
            </w:r>
            <w:r w:rsidRPr="00331E43">
              <w:rPr>
                <w:color w:val="000000"/>
                <w:sz w:val="18"/>
                <w:szCs w:val="18"/>
              </w:rPr>
              <w:t>: Java, Angular, JavaScript, CSS, HTML</w:t>
            </w:r>
          </w:p>
          <w:p w14:paraId="0F8ED869" w14:textId="50413CC1" w:rsidR="00314E4C" w:rsidRPr="00314E4C" w:rsidRDefault="00314E4C" w:rsidP="00314E4C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14E4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Application Server</w:t>
            </w:r>
            <w:r w:rsidRPr="00314E4C">
              <w:rPr>
                <w:rFonts w:eastAsia="Times New Roman" w:cs="Times New Roman"/>
                <w:color w:val="000000"/>
                <w:sz w:val="18"/>
                <w:szCs w:val="18"/>
              </w:rPr>
              <w:t>: J2EE, Java Servlet, Spring Security</w:t>
            </w:r>
          </w:p>
          <w:p w14:paraId="7610EB37" w14:textId="77777777" w:rsidR="00314E4C" w:rsidRPr="00314E4C" w:rsidRDefault="00314E4C" w:rsidP="00314E4C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14E4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FRAMEWORKS/TOOLS:</w:t>
            </w:r>
            <w:r w:rsidRPr="00314E4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Spring Boot, Mongo DB, Docker, Swagger, Postman</w:t>
            </w:r>
          </w:p>
          <w:p w14:paraId="6846B254" w14:textId="77777777" w:rsidR="00314E4C" w:rsidRPr="00331E43" w:rsidRDefault="00314E4C" w:rsidP="00314E4C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14E4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TESTING FRAMEWORKS</w:t>
            </w:r>
            <w:r w:rsidRPr="00314E4C">
              <w:rPr>
                <w:rFonts w:eastAsia="Times New Roman" w:cs="Times New Roman"/>
                <w:color w:val="000000"/>
                <w:sz w:val="18"/>
                <w:szCs w:val="18"/>
              </w:rPr>
              <w:t>: TDD, J-Unit, Test Coverage, Cucumber</w:t>
            </w:r>
          </w:p>
          <w:p w14:paraId="7D2EB810" w14:textId="21DAF71C" w:rsidR="00314E4C" w:rsidRPr="00314E4C" w:rsidRDefault="00314E4C" w:rsidP="00314E4C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314E4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DEVELOPMENT TOOLS</w:t>
            </w:r>
            <w:r w:rsidRPr="00314E4C">
              <w:rPr>
                <w:rFonts w:eastAsia="Times New Roman" w:cs="Times New Roman"/>
                <w:color w:val="000000"/>
                <w:sz w:val="18"/>
                <w:szCs w:val="18"/>
              </w:rPr>
              <w:t>: Jenkins, Maven, Maven Plugins, Gradle, Jira, Rally, Find Bugs, Crucible, IDE (IntelliJ &amp; Visual</w:t>
            </w:r>
            <w:r w:rsidRPr="00314E4C">
              <w:rPr>
                <w:rFonts w:eastAsia="Times New Roman" w:cs="Times New Roman"/>
                <w:color w:val="000000"/>
              </w:rPr>
              <w:t xml:space="preserve"> Studio Code) </w:t>
            </w:r>
            <w:proofErr w:type="spellStart"/>
            <w:r w:rsidRPr="00314E4C">
              <w:rPr>
                <w:rFonts w:eastAsia="Times New Roman" w:cs="Times New Roman"/>
                <w:color w:val="000000"/>
              </w:rPr>
              <w:t>Linix</w:t>
            </w:r>
            <w:proofErr w:type="spellEnd"/>
            <w:r w:rsidRPr="00314E4C">
              <w:rPr>
                <w:rFonts w:eastAsia="Times New Roman" w:cs="Times New Roman"/>
                <w:color w:val="000000"/>
              </w:rPr>
              <w:t xml:space="preserve"> (OS X), Git-Hub</w:t>
            </w:r>
          </w:p>
          <w:p w14:paraId="6D31C251" w14:textId="04584A02" w:rsidR="00314E4C" w:rsidRPr="00314E4C" w:rsidRDefault="00314E4C" w:rsidP="00314E4C">
            <w:pPr>
              <w:spacing w:before="100" w:beforeAutospacing="1" w:after="100" w:afterAutospacing="1" w:line="240" w:lineRule="auto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42771B" w14:paraId="1D99BA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8F87D7C" w14:textId="0EAFBB40" w:rsidR="00100376" w:rsidRPr="0042771B" w:rsidRDefault="00B57EBF" w:rsidP="00C612DA">
                  <w:pPr>
                    <w:pStyle w:val="Heading1"/>
                    <w:outlineLvl w:val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sdt>
                    <w:sdtPr>
                      <w:rPr>
                        <w:rFonts w:asciiTheme="minorHAnsi" w:hAnsiTheme="minorHAnsi"/>
                        <w:sz w:val="22"/>
                        <w:szCs w:val="22"/>
                      </w:rPr>
                      <w:alias w:val="Enter your name:"/>
                      <w:tag w:val="Enter your name:"/>
                      <w:id w:val="-296147368"/>
                      <w:placeholder>
                        <w:docPart w:val="018C455EDB7844E7A9F40FB67AD3622A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755A46" w:rsidRPr="0042771B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Damion L. Brown</w:t>
                      </w:r>
                    </w:sdtContent>
                  </w:sdt>
                </w:p>
                <w:p w14:paraId="5FF2D2CA" w14:textId="3388A391" w:rsidR="00C612DA" w:rsidRPr="0042771B" w:rsidRDefault="00755A46" w:rsidP="00C612DA">
                  <w:pPr>
                    <w:pStyle w:val="Heading1"/>
                    <w:outlineLvl w:val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2771B">
                    <w:rPr>
                      <w:rFonts w:asciiTheme="minorHAnsi" w:hAnsiTheme="minorHAnsi"/>
                      <w:sz w:val="22"/>
                      <w:szCs w:val="22"/>
                    </w:rPr>
                    <w:t>Dbrown059</w:t>
                  </w:r>
                  <w:r w:rsidR="004A49CB">
                    <w:rPr>
                      <w:rFonts w:asciiTheme="minorHAnsi" w:hAnsiTheme="minorHAnsi"/>
                      <w:sz w:val="22"/>
                      <w:szCs w:val="22"/>
                    </w:rPr>
                    <w:t>1</w:t>
                  </w:r>
                  <w:r w:rsidRPr="0042771B">
                    <w:rPr>
                      <w:rFonts w:asciiTheme="minorHAnsi" w:hAnsiTheme="minorHAnsi"/>
                      <w:sz w:val="22"/>
                      <w:szCs w:val="22"/>
                    </w:rPr>
                    <w:t>@gmail.com</w:t>
                  </w:r>
                  <w:r w:rsidR="00100376" w:rsidRPr="0042771B">
                    <w:rPr>
                      <w:rFonts w:asciiTheme="minorHAnsi" w:hAnsiTheme="minorHAnsi"/>
                      <w:sz w:val="22"/>
                      <w:szCs w:val="22"/>
                    </w:rPr>
                    <w:t xml:space="preserve"> | 2</w:t>
                  </w:r>
                  <w:r w:rsidRPr="0042771B">
                    <w:rPr>
                      <w:rFonts w:asciiTheme="minorHAnsi" w:hAnsiTheme="minorHAnsi"/>
                      <w:sz w:val="22"/>
                      <w:szCs w:val="22"/>
                    </w:rPr>
                    <w:t>10</w:t>
                  </w:r>
                  <w:r w:rsidR="00100376" w:rsidRPr="0042771B">
                    <w:rPr>
                      <w:rFonts w:asciiTheme="minorHAnsi" w:hAnsiTheme="minorHAnsi"/>
                      <w:sz w:val="22"/>
                      <w:szCs w:val="22"/>
                    </w:rPr>
                    <w:t>-</w:t>
                  </w:r>
                  <w:r w:rsidRPr="0042771B">
                    <w:rPr>
                      <w:rFonts w:asciiTheme="minorHAnsi" w:hAnsiTheme="minorHAnsi"/>
                      <w:sz w:val="22"/>
                      <w:szCs w:val="22"/>
                    </w:rPr>
                    <w:t>727</w:t>
                  </w:r>
                  <w:r w:rsidR="00100376" w:rsidRPr="0042771B">
                    <w:rPr>
                      <w:rFonts w:asciiTheme="minorHAnsi" w:hAnsiTheme="minorHAnsi"/>
                      <w:sz w:val="22"/>
                      <w:szCs w:val="22"/>
                    </w:rPr>
                    <w:t>-</w:t>
                  </w:r>
                  <w:r w:rsidRPr="0042771B">
                    <w:rPr>
                      <w:rFonts w:asciiTheme="minorHAnsi" w:hAnsiTheme="minorHAnsi"/>
                      <w:sz w:val="22"/>
                      <w:szCs w:val="22"/>
                    </w:rPr>
                    <w:t>73</w:t>
                  </w:r>
                  <w:r w:rsidR="00416D4F">
                    <w:rPr>
                      <w:rFonts w:asciiTheme="minorHAnsi" w:hAnsiTheme="minorHAnsi"/>
                      <w:sz w:val="22"/>
                      <w:szCs w:val="22"/>
                    </w:rPr>
                    <w:t>52</w:t>
                  </w:r>
                </w:p>
                <w:p w14:paraId="2B8B848A" w14:textId="7681DACC" w:rsidR="00195BFB" w:rsidRPr="0042771B" w:rsidRDefault="00755A46" w:rsidP="00755A46">
                  <w:pPr>
                    <w:pStyle w:val="Heading2"/>
                    <w:outlineLvl w:val="1"/>
                    <w:rPr>
                      <w:rFonts w:asciiTheme="minorHAnsi" w:hAnsiTheme="minorHAnsi"/>
                      <w:szCs w:val="22"/>
                    </w:rPr>
                  </w:pPr>
                  <w:proofErr w:type="gramStart"/>
                  <w:r w:rsidRPr="0042771B">
                    <w:rPr>
                      <w:rFonts w:asciiTheme="minorHAnsi" w:hAnsiTheme="minorHAnsi"/>
                      <w:szCs w:val="22"/>
                    </w:rPr>
                    <w:t>Linkedin:dan</w:t>
                  </w:r>
                  <w:proofErr w:type="gramEnd"/>
                  <w:r w:rsidRPr="0042771B">
                    <w:rPr>
                      <w:rFonts w:asciiTheme="minorHAnsi" w:hAnsiTheme="minorHAnsi"/>
                      <w:szCs w:val="22"/>
                    </w:rPr>
                    <w:t>-l-brown; Git-Hub: dbrown0591</w:t>
                  </w:r>
                </w:p>
                <w:p w14:paraId="22687D40" w14:textId="77777777" w:rsidR="00100376" w:rsidRPr="0042771B" w:rsidRDefault="00100376" w:rsidP="00906BEE">
                  <w:pPr>
                    <w:pStyle w:val="Heading2"/>
                    <w:outlineLvl w:val="1"/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</w:tbl>
          <w:p w14:paraId="2D91FCAB" w14:textId="7BA29C67" w:rsidR="002C2CDD" w:rsidRPr="0042771B" w:rsidRDefault="00B57EBF" w:rsidP="00416D4F">
            <w:pPr>
              <w:pStyle w:val="Heading3"/>
              <w:tabs>
                <w:tab w:val="left" w:pos="5265"/>
              </w:tabs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alias w:val="Experience:"/>
                <w:tag w:val="Experience:"/>
                <w:id w:val="1217937480"/>
                <w:placeholder>
                  <w:docPart w:val="D249D0FA802146ADA85E876FACE485D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42771B">
                  <w:rPr>
                    <w:rFonts w:asciiTheme="minorHAnsi" w:hAnsiTheme="minorHAnsi"/>
                    <w:sz w:val="22"/>
                    <w:szCs w:val="22"/>
                  </w:rPr>
                  <w:t>Experience</w:t>
                </w:r>
              </w:sdtContent>
            </w:sdt>
            <w:r w:rsidR="00416D4F">
              <w:rPr>
                <w:rFonts w:asciiTheme="minorHAnsi" w:hAnsiTheme="minorHAnsi"/>
                <w:sz w:val="22"/>
                <w:szCs w:val="22"/>
              </w:rPr>
              <w:tab/>
            </w:r>
          </w:p>
          <w:p w14:paraId="516C5E80" w14:textId="23DE3E93" w:rsidR="0042771B" w:rsidRPr="0042771B" w:rsidRDefault="0042771B" w:rsidP="0042771B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2771B">
              <w:rPr>
                <w:rFonts w:eastAsia="Times New Roman" w:cs="Times New Roman"/>
                <w:b/>
                <w:bCs/>
                <w:color w:val="000000"/>
              </w:rPr>
              <w:t>COGNIZANT</w:t>
            </w:r>
            <w:r w:rsidR="00F94574" w:rsidRPr="00F94574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Pr="0042771B">
              <w:rPr>
                <w:rFonts w:eastAsia="Times New Roman" w:cs="Times New Roman"/>
                <w:b/>
                <w:bCs/>
                <w:color w:val="000000"/>
              </w:rPr>
              <w:t>FULL STACK SOFTWARE DEVELOPER</w:t>
            </w:r>
          </w:p>
          <w:p w14:paraId="45723ED3" w14:textId="77777777" w:rsidR="0042771B" w:rsidRPr="0042771B" w:rsidRDefault="0042771B" w:rsidP="0042771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42771B">
              <w:rPr>
                <w:rFonts w:eastAsia="Times New Roman" w:cs="Times New Roman"/>
                <w:color w:val="000000"/>
              </w:rPr>
              <w:t>January 2019 - Current</w:t>
            </w:r>
          </w:p>
          <w:p w14:paraId="4AE0F4D3" w14:textId="078AAB7A" w:rsidR="0042771B" w:rsidRPr="0042771B" w:rsidRDefault="0042771B" w:rsidP="00641366">
            <w:pPr>
              <w:tabs>
                <w:tab w:val="left" w:pos="5790"/>
              </w:tabs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42771B">
              <w:rPr>
                <w:rFonts w:eastAsia="Times New Roman" w:cs="Times New Roman"/>
                <w:color w:val="000000"/>
              </w:rPr>
              <w:t>Completed Cognizant training program.</w:t>
            </w:r>
            <w:r w:rsidR="00641366">
              <w:rPr>
                <w:rFonts w:eastAsia="Times New Roman" w:cs="Times New Roman"/>
                <w:color w:val="000000"/>
              </w:rPr>
              <w:tab/>
            </w:r>
          </w:p>
          <w:p w14:paraId="331D2A21" w14:textId="77777777" w:rsidR="0042771B" w:rsidRPr="0042771B" w:rsidRDefault="0042771B" w:rsidP="0042771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42771B">
              <w:rPr>
                <w:rFonts w:eastAsia="Times New Roman" w:cs="Times New Roman"/>
                <w:color w:val="000000"/>
              </w:rPr>
              <w:t>Assignments:</w:t>
            </w:r>
          </w:p>
          <w:p w14:paraId="13CA39E8" w14:textId="3751A865" w:rsidR="0042771B" w:rsidRPr="0042771B" w:rsidRDefault="0042771B" w:rsidP="0042771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42771B">
              <w:rPr>
                <w:rFonts w:eastAsia="Times New Roman" w:cs="Times New Roman"/>
                <w:color w:val="000000"/>
              </w:rPr>
              <w:t>-Discover: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42771B">
              <w:rPr>
                <w:rFonts w:eastAsia="Times New Roman" w:cs="Times New Roman"/>
                <w:color w:val="000000"/>
              </w:rPr>
              <w:t>Performed acceptance test using Cucumber testing framework to evaluate the system’s compliance with business requirements.</w:t>
            </w:r>
          </w:p>
          <w:p w14:paraId="501C3EF7" w14:textId="77777777" w:rsidR="0042771B" w:rsidRPr="0042771B" w:rsidRDefault="0042771B" w:rsidP="0042771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42771B">
              <w:rPr>
                <w:rFonts w:eastAsia="Times New Roman" w:cs="Times New Roman"/>
                <w:color w:val="000000"/>
              </w:rPr>
              <w:t>Built and updated existing code based on new system model by use of Java and Spring Boot.</w:t>
            </w:r>
          </w:p>
          <w:p w14:paraId="66A86C39" w14:textId="77777777" w:rsidR="0042771B" w:rsidRPr="0042771B" w:rsidRDefault="0042771B" w:rsidP="0042771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42771B">
              <w:rPr>
                <w:rFonts w:eastAsia="Times New Roman" w:cs="Times New Roman"/>
                <w:color w:val="000000"/>
              </w:rPr>
              <w:t>Tested the connectivity of RESTful API’s with Postman and Swagger.</w:t>
            </w:r>
          </w:p>
          <w:p w14:paraId="664CAACF" w14:textId="77777777" w:rsidR="0042771B" w:rsidRPr="0042771B" w:rsidRDefault="0042771B" w:rsidP="0042771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42771B">
              <w:rPr>
                <w:rFonts w:eastAsia="Times New Roman" w:cs="Times New Roman"/>
                <w:color w:val="000000"/>
              </w:rPr>
              <w:t>Created health check by use of Java to ensure the system was performing as expected.</w:t>
            </w:r>
          </w:p>
          <w:p w14:paraId="2641BAD1" w14:textId="77777777" w:rsidR="0042771B" w:rsidRPr="0042771B" w:rsidRDefault="0042771B" w:rsidP="0042771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42771B">
              <w:rPr>
                <w:rFonts w:eastAsia="Times New Roman" w:cs="Times New Roman"/>
                <w:color w:val="000000"/>
              </w:rPr>
              <w:t xml:space="preserve">Achieved optimal results using Pivotal </w:t>
            </w:r>
            <w:proofErr w:type="spellStart"/>
            <w:r w:rsidRPr="0042771B">
              <w:rPr>
                <w:rFonts w:eastAsia="Times New Roman" w:cs="Times New Roman"/>
                <w:color w:val="000000"/>
              </w:rPr>
              <w:t>Gemfire</w:t>
            </w:r>
            <w:proofErr w:type="spellEnd"/>
            <w:r w:rsidRPr="0042771B">
              <w:rPr>
                <w:rFonts w:eastAsia="Times New Roman" w:cs="Times New Roman"/>
                <w:color w:val="000000"/>
              </w:rPr>
              <w:t xml:space="preserve"> for failover scenario by storing data in multiple server locations to ensure data </w:t>
            </w:r>
            <w:proofErr w:type="gramStart"/>
            <w:r w:rsidRPr="0042771B">
              <w:rPr>
                <w:rFonts w:eastAsia="Times New Roman" w:cs="Times New Roman"/>
                <w:color w:val="000000"/>
              </w:rPr>
              <w:t>isn’t</w:t>
            </w:r>
            <w:proofErr w:type="gramEnd"/>
            <w:r w:rsidRPr="0042771B">
              <w:rPr>
                <w:rFonts w:eastAsia="Times New Roman" w:cs="Times New Roman"/>
                <w:color w:val="000000"/>
              </w:rPr>
              <w:t xml:space="preserve"> lost.</w:t>
            </w:r>
          </w:p>
          <w:p w14:paraId="42A8A1D1" w14:textId="77777777" w:rsidR="0042771B" w:rsidRPr="0042771B" w:rsidRDefault="0042771B" w:rsidP="0042771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42771B">
              <w:rPr>
                <w:rFonts w:eastAsia="Times New Roman" w:cs="Times New Roman"/>
                <w:color w:val="000000"/>
              </w:rPr>
              <w:t>Used Pivotal Cloud Foundry to deploy applications.</w:t>
            </w:r>
          </w:p>
          <w:p w14:paraId="3E2DA79F" w14:textId="77777777" w:rsidR="00765A61" w:rsidRPr="0042771B" w:rsidRDefault="00765A61" w:rsidP="007569C1"/>
          <w:p w14:paraId="21729DF5" w14:textId="77777777" w:rsidR="00F94574" w:rsidRDefault="00F94574" w:rsidP="00FE58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  <w:p w14:paraId="506F47EB" w14:textId="49283A0F" w:rsidR="00FE5804" w:rsidRPr="00FE5804" w:rsidRDefault="00FE5804" w:rsidP="00FE58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FE5804">
              <w:rPr>
                <w:rFonts w:eastAsia="Times New Roman" w:cs="Times New Roman"/>
                <w:b/>
                <w:bCs/>
                <w:color w:val="000000"/>
              </w:rPr>
              <w:lastRenderedPageBreak/>
              <w:t>SANDTECH SOLUTIONS</w:t>
            </w:r>
            <w:r w:rsidR="00F94574">
              <w:rPr>
                <w:rFonts w:eastAsia="Times New Roman" w:cs="Times New Roman"/>
                <w:color w:val="000000"/>
              </w:rPr>
              <w:t xml:space="preserve">: </w:t>
            </w:r>
            <w:r w:rsidRPr="00FE5804">
              <w:rPr>
                <w:rFonts w:eastAsia="Times New Roman" w:cs="Times New Roman"/>
                <w:b/>
                <w:bCs/>
                <w:color w:val="000000"/>
              </w:rPr>
              <w:t>SOFTWARE DEVELOPER</w:t>
            </w:r>
          </w:p>
          <w:p w14:paraId="5826E606" w14:textId="77777777" w:rsidR="00FE5804" w:rsidRPr="00FE5804" w:rsidRDefault="00FE5804" w:rsidP="00FE58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FE5804">
              <w:rPr>
                <w:rFonts w:eastAsia="Times New Roman" w:cs="Times New Roman"/>
                <w:color w:val="000000"/>
              </w:rPr>
              <w:t>September 2018 – January 2019</w:t>
            </w:r>
          </w:p>
          <w:p w14:paraId="282B42BB" w14:textId="77777777" w:rsidR="00FE5804" w:rsidRDefault="00FE5804" w:rsidP="00FE58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FE5804">
              <w:rPr>
                <w:rFonts w:eastAsia="Times New Roman" w:cs="Times New Roman"/>
                <w:color w:val="000000"/>
              </w:rPr>
              <w:t>Assignments: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  <w:p w14:paraId="2388C338" w14:textId="3D8A03BF" w:rsidR="00FE5804" w:rsidRPr="00FE5804" w:rsidRDefault="00FE5804" w:rsidP="00FE58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FE5804">
              <w:rPr>
                <w:rFonts w:eastAsia="Times New Roman" w:cs="Times New Roman"/>
                <w:color w:val="000000"/>
              </w:rPr>
              <w:t>-Accenture: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FE5804">
              <w:rPr>
                <w:rFonts w:eastAsia="Times New Roman" w:cs="Times New Roman"/>
                <w:color w:val="000000"/>
              </w:rPr>
              <w:t>Performed in an Agile environment.</w:t>
            </w:r>
          </w:p>
          <w:p w14:paraId="50B6061F" w14:textId="77777777" w:rsidR="00FE5804" w:rsidRPr="00FE5804" w:rsidRDefault="00FE5804" w:rsidP="00FE58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FE5804">
              <w:rPr>
                <w:rFonts w:eastAsia="Times New Roman" w:cs="Times New Roman"/>
                <w:color w:val="000000"/>
              </w:rPr>
              <w:t>Customized U.S Air Force Cyber application by use of Angular to sustain functionality.</w:t>
            </w:r>
          </w:p>
          <w:p w14:paraId="4636BDC1" w14:textId="12961F6B" w:rsidR="00FE5804" w:rsidRPr="00FE5804" w:rsidRDefault="00FE5804" w:rsidP="00FE58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FE5804">
              <w:rPr>
                <w:rFonts w:eastAsia="Times New Roman" w:cs="Times New Roman"/>
                <w:color w:val="000000"/>
              </w:rPr>
              <w:t>Explored Jira to locate defects within user stories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FE5804">
              <w:rPr>
                <w:rFonts w:eastAsia="Times New Roman" w:cs="Times New Roman"/>
                <w:color w:val="000000"/>
              </w:rPr>
              <w:t>identified by Q.C team.</w:t>
            </w:r>
          </w:p>
          <w:p w14:paraId="3D1A64C3" w14:textId="77777777" w:rsidR="00FE5804" w:rsidRPr="00FE5804" w:rsidRDefault="00FE5804" w:rsidP="00FE58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FE5804">
              <w:rPr>
                <w:rFonts w:eastAsia="Times New Roman" w:cs="Times New Roman"/>
                <w:color w:val="000000"/>
              </w:rPr>
              <w:t>Recreated defect from user story by use of Jira in order to better understand the details of the bug.</w:t>
            </w:r>
          </w:p>
          <w:p w14:paraId="389869E7" w14:textId="77777777" w:rsidR="00FE5804" w:rsidRPr="00FE5804" w:rsidRDefault="00FE5804" w:rsidP="00FE58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</w:rPr>
            </w:pPr>
            <w:r w:rsidRPr="00FE5804">
              <w:rPr>
                <w:rFonts w:eastAsia="Times New Roman" w:cs="Times New Roman"/>
                <w:color w:val="000000"/>
              </w:rPr>
              <w:t>Built and tested software using Jenkins thereby sent results to Crucible for developer review.</w:t>
            </w:r>
          </w:p>
          <w:p w14:paraId="46895410" w14:textId="77777777" w:rsidR="002C2CDD" w:rsidRPr="00FE5804" w:rsidRDefault="00B57EBF" w:rsidP="007569C1">
            <w:pPr>
              <w:pStyle w:val="Heading3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alias w:val="Education:"/>
                <w:tag w:val="Education:"/>
                <w:id w:val="1349516922"/>
                <w:placeholder>
                  <w:docPart w:val="291B8606FE2A4E03B9F1223DE11437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E5804">
                  <w:rPr>
                    <w:rFonts w:asciiTheme="minorHAnsi" w:hAnsiTheme="minorHAnsi"/>
                    <w:sz w:val="22"/>
                    <w:szCs w:val="22"/>
                  </w:rPr>
                  <w:t>Education</w:t>
                </w:r>
              </w:sdtContent>
            </w:sdt>
          </w:p>
          <w:p w14:paraId="7A895224" w14:textId="44406EFC" w:rsidR="00314E4C" w:rsidRPr="00FE5804" w:rsidRDefault="00314E4C" w:rsidP="00314E4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E58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CODEUP</w:t>
            </w:r>
            <w:r w:rsidR="00244F4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: September 2017 - February 2018</w:t>
            </w:r>
          </w:p>
          <w:p w14:paraId="71E0464F" w14:textId="2DB196C0" w:rsidR="00314E4C" w:rsidRPr="00314E4C" w:rsidRDefault="00314E4C" w:rsidP="00314E4C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14E4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FE5804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244F41" w:rsidRPr="00314E4C">
              <w:rPr>
                <w:rFonts w:eastAsia="Times New Roman" w:cs="Times New Roman"/>
                <w:color w:val="000000"/>
                <w:sz w:val="18"/>
                <w:szCs w:val="18"/>
              </w:rPr>
              <w:t>Code up</w:t>
            </w:r>
            <w:r w:rsidRPr="00314E4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is full-stack career accelerator that provides</w:t>
            </w:r>
            <w:r w:rsidR="00FE5804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on the job training with 600+hours of expert instruction in software development. </w:t>
            </w:r>
          </w:p>
          <w:p w14:paraId="1B0385C2" w14:textId="5991F96C" w:rsidR="00314E4C" w:rsidRPr="00FE5804" w:rsidRDefault="00314E4C" w:rsidP="00FE5804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E580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NEW JERSEY INSTITUTE OF Technology</w:t>
            </w:r>
            <w:r w:rsidR="00FE580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: Graduated May 2008</w:t>
            </w:r>
          </w:p>
          <w:p w14:paraId="712F190C" w14:textId="579BE1AB" w:rsidR="00314E4C" w:rsidRPr="00314E4C" w:rsidRDefault="00314E4C" w:rsidP="00314E4C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314E4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331E43" w:rsidRPr="00314E4C">
              <w:rPr>
                <w:rFonts w:eastAsia="Times New Roman" w:cs="Times New Roman"/>
                <w:color w:val="000000"/>
                <w:sz w:val="18"/>
                <w:szCs w:val="18"/>
              </w:rPr>
              <w:t>Bachelor of Science Civil Engineering</w:t>
            </w:r>
          </w:p>
          <w:p w14:paraId="4DA80D4C" w14:textId="31E0D983" w:rsidR="002C2CDD" w:rsidRPr="0042771B" w:rsidRDefault="002C2CDD" w:rsidP="007569C1">
            <w:pPr>
              <w:pStyle w:val="Heading3"/>
              <w:rPr>
                <w:rFonts w:asciiTheme="minorHAnsi" w:hAnsiTheme="minorHAnsi"/>
                <w:sz w:val="22"/>
                <w:szCs w:val="22"/>
              </w:rPr>
            </w:pPr>
          </w:p>
          <w:p w14:paraId="03B4031E" w14:textId="1A05512E" w:rsidR="00100376" w:rsidRPr="0042771B" w:rsidRDefault="00100376" w:rsidP="00100376"/>
        </w:tc>
      </w:tr>
    </w:tbl>
    <w:p w14:paraId="07B5CC2C" w14:textId="77777777" w:rsidR="00290AAA" w:rsidRPr="00314E4C" w:rsidRDefault="00290AAA" w:rsidP="00E22E87">
      <w:pPr>
        <w:pStyle w:val="NoSpacing"/>
      </w:pPr>
    </w:p>
    <w:sectPr w:rsidR="00290AAA" w:rsidRPr="00314E4C" w:rsidSect="00EF7CC9">
      <w:headerReference w:type="defaul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3D6A5" w14:textId="77777777" w:rsidR="00BE2DBE" w:rsidRDefault="00BE2DBE" w:rsidP="00713050">
      <w:pPr>
        <w:spacing w:line="240" w:lineRule="auto"/>
      </w:pPr>
      <w:r>
        <w:separator/>
      </w:r>
    </w:p>
  </w:endnote>
  <w:endnote w:type="continuationSeparator" w:id="0">
    <w:p w14:paraId="38613C80" w14:textId="77777777" w:rsidR="00BE2DBE" w:rsidRDefault="00BE2DB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C07D1" w14:textId="77777777" w:rsidR="00BE2DBE" w:rsidRDefault="00BE2DBE" w:rsidP="00713050">
      <w:pPr>
        <w:spacing w:line="240" w:lineRule="auto"/>
      </w:pPr>
      <w:r>
        <w:separator/>
      </w:r>
    </w:p>
  </w:footnote>
  <w:footnote w:type="continuationSeparator" w:id="0">
    <w:p w14:paraId="1246063B" w14:textId="77777777" w:rsidR="00BE2DBE" w:rsidRDefault="00BE2DB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F5B97F7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D6DB1A3" w14:textId="6EF5BD55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E6BC603" wp14:editId="579820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3CCE2F0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ddd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ddd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rFonts w:asciiTheme="minorHAnsi" w:hAnsiTheme="minorHAnsi"/>
                <w:sz w:val="96"/>
                <w:szCs w:val="96"/>
              </w:rPr>
              <w:alias w:val="Enter initials:"/>
              <w:tag w:val="Enter initials:"/>
              <w:id w:val="-1659604841"/>
              <w:placeholder>
                <w:docPart w:val="6BD33D4224CD441AA1AB9BBBDD1D1DC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D51DB3" w:rsidRPr="00EF33B5">
                <w:rPr>
                  <w:rFonts w:asciiTheme="minorHAnsi" w:hAnsiTheme="minorHAnsi"/>
                  <w:sz w:val="96"/>
                  <w:szCs w:val="96"/>
                </w:rPr>
                <w:t>DL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671AE9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391A918" w14:textId="77777777" w:rsidR="00740888" w:rsidRPr="00416D4F" w:rsidRDefault="00B57EBF" w:rsidP="00740888">
                <w:pPr>
                  <w:pStyle w:val="Heading1"/>
                  <w:outlineLvl w:val="0"/>
                  <w:rPr>
                    <w:rFonts w:asciiTheme="minorHAnsi" w:hAnsiTheme="minorHAnsi"/>
                    <w:sz w:val="22"/>
                    <w:szCs w:val="22"/>
                  </w:rPr>
                </w:pPr>
                <w:sdt>
                  <w:sdtPr>
                    <w:rPr>
                      <w:rFonts w:asciiTheme="minorHAnsi" w:hAnsiTheme="minorHAnsi"/>
                      <w:sz w:val="22"/>
                      <w:szCs w:val="22"/>
                    </w:rPr>
                    <w:alias w:val="Enter your name:"/>
                    <w:tag w:val="Enter your name:"/>
                    <w:id w:val="32860993"/>
                    <w:placeholder>
                      <w:docPart w:val="F46A345E64874BDBAD64BC1A153911A7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740888" w:rsidRPr="00416D4F">
                      <w:rPr>
                        <w:rFonts w:asciiTheme="minorHAnsi" w:hAnsiTheme="minorHAnsi"/>
                        <w:sz w:val="22"/>
                        <w:szCs w:val="22"/>
                      </w:rPr>
                      <w:t>Damion L. Brown</w:t>
                    </w:r>
                  </w:sdtContent>
                </w:sdt>
              </w:p>
              <w:p w14:paraId="0610B3BF" w14:textId="78D2569D" w:rsidR="00740888" w:rsidRPr="00416D4F" w:rsidRDefault="00740888" w:rsidP="00740888">
                <w:pPr>
                  <w:pStyle w:val="Heading1"/>
                  <w:outlineLvl w:val="0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416D4F">
                  <w:rPr>
                    <w:rFonts w:asciiTheme="minorHAnsi" w:hAnsiTheme="minorHAnsi"/>
                    <w:sz w:val="22"/>
                    <w:szCs w:val="22"/>
                  </w:rPr>
                  <w:t>Dbrown059</w:t>
                </w:r>
                <w:r w:rsidR="004A49CB">
                  <w:rPr>
                    <w:rFonts w:asciiTheme="minorHAnsi" w:hAnsiTheme="minorHAnsi"/>
                    <w:sz w:val="22"/>
                    <w:szCs w:val="22"/>
                  </w:rPr>
                  <w:t>1</w:t>
                </w:r>
                <w:r w:rsidRPr="00416D4F">
                  <w:rPr>
                    <w:rFonts w:asciiTheme="minorHAnsi" w:hAnsiTheme="minorHAnsi"/>
                    <w:sz w:val="22"/>
                    <w:szCs w:val="22"/>
                  </w:rPr>
                  <w:t>@gmail.com | 210-727-73</w:t>
                </w:r>
                <w:r w:rsidR="00416D4F" w:rsidRPr="00416D4F">
                  <w:rPr>
                    <w:rFonts w:asciiTheme="minorHAnsi" w:hAnsiTheme="minorHAnsi"/>
                    <w:sz w:val="22"/>
                    <w:szCs w:val="22"/>
                  </w:rPr>
                  <w:t>52</w:t>
                </w:r>
              </w:p>
              <w:p w14:paraId="49CC5870" w14:textId="77777777" w:rsidR="00740888" w:rsidRPr="00755A46" w:rsidRDefault="00740888" w:rsidP="00740888">
                <w:pPr>
                  <w:pStyle w:val="Heading2"/>
                  <w:outlineLvl w:val="1"/>
                  <w:rPr>
                    <w:sz w:val="18"/>
                    <w:szCs w:val="18"/>
                  </w:rPr>
                </w:pPr>
                <w:proofErr w:type="gramStart"/>
                <w:r w:rsidRPr="00416D4F">
                  <w:rPr>
                    <w:rFonts w:asciiTheme="minorHAnsi" w:hAnsiTheme="minorHAnsi"/>
                    <w:szCs w:val="22"/>
                  </w:rPr>
                  <w:t>Linkedin:dan</w:t>
                </w:r>
                <w:proofErr w:type="gramEnd"/>
                <w:r w:rsidRPr="00416D4F">
                  <w:rPr>
                    <w:rFonts w:asciiTheme="minorHAnsi" w:hAnsiTheme="minorHAnsi"/>
                    <w:szCs w:val="22"/>
                  </w:rPr>
                  <w:t>-l-brown; Git-Hub: dbrown0591</w:t>
                </w:r>
              </w:p>
              <w:p w14:paraId="3E7FC33C" w14:textId="199A3308" w:rsidR="00930A86" w:rsidRDefault="00930A86" w:rsidP="001A5CA9">
                <w:pPr>
                  <w:pStyle w:val="Heading2"/>
                  <w:outlineLvl w:val="1"/>
                </w:pPr>
              </w:p>
            </w:tc>
          </w:tr>
        </w:tbl>
        <w:p w14:paraId="12429505" w14:textId="77777777" w:rsidR="001A5CA9" w:rsidRPr="00F207C0" w:rsidRDefault="001A5CA9" w:rsidP="001A5CA9"/>
      </w:tc>
    </w:tr>
  </w:tbl>
  <w:p w14:paraId="17E1AC9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F461E3"/>
    <w:multiLevelType w:val="hybridMultilevel"/>
    <w:tmpl w:val="E54E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FB"/>
    <w:rsid w:val="00091382"/>
    <w:rsid w:val="000A07DA"/>
    <w:rsid w:val="000A2BFA"/>
    <w:rsid w:val="000B0619"/>
    <w:rsid w:val="000B61CA"/>
    <w:rsid w:val="000F7610"/>
    <w:rsid w:val="00100376"/>
    <w:rsid w:val="00114ED7"/>
    <w:rsid w:val="00140B0E"/>
    <w:rsid w:val="00195BFB"/>
    <w:rsid w:val="001A5CA9"/>
    <w:rsid w:val="001B2AC1"/>
    <w:rsid w:val="001B403A"/>
    <w:rsid w:val="001F4583"/>
    <w:rsid w:val="00217980"/>
    <w:rsid w:val="00244F41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14E4C"/>
    <w:rsid w:val="00331E43"/>
    <w:rsid w:val="00333CD3"/>
    <w:rsid w:val="00340365"/>
    <w:rsid w:val="00342B64"/>
    <w:rsid w:val="00364079"/>
    <w:rsid w:val="003C5528"/>
    <w:rsid w:val="003D03E5"/>
    <w:rsid w:val="004077FB"/>
    <w:rsid w:val="00416D4F"/>
    <w:rsid w:val="004244FF"/>
    <w:rsid w:val="00424DD9"/>
    <w:rsid w:val="0042771B"/>
    <w:rsid w:val="0046104A"/>
    <w:rsid w:val="004717C5"/>
    <w:rsid w:val="004A24CC"/>
    <w:rsid w:val="004A49CB"/>
    <w:rsid w:val="00523479"/>
    <w:rsid w:val="00543DB7"/>
    <w:rsid w:val="005729B0"/>
    <w:rsid w:val="00641366"/>
    <w:rsid w:val="00641630"/>
    <w:rsid w:val="00684488"/>
    <w:rsid w:val="006A012C"/>
    <w:rsid w:val="006A3CE7"/>
    <w:rsid w:val="006A7746"/>
    <w:rsid w:val="006C4C50"/>
    <w:rsid w:val="006D06C6"/>
    <w:rsid w:val="006D76B1"/>
    <w:rsid w:val="00713050"/>
    <w:rsid w:val="00740888"/>
    <w:rsid w:val="00741125"/>
    <w:rsid w:val="00746F7F"/>
    <w:rsid w:val="00755A46"/>
    <w:rsid w:val="007569C1"/>
    <w:rsid w:val="00763832"/>
    <w:rsid w:val="00765A61"/>
    <w:rsid w:val="007D2696"/>
    <w:rsid w:val="007D2FD2"/>
    <w:rsid w:val="007E0968"/>
    <w:rsid w:val="00811117"/>
    <w:rsid w:val="00823C54"/>
    <w:rsid w:val="00841146"/>
    <w:rsid w:val="0088504C"/>
    <w:rsid w:val="0089382B"/>
    <w:rsid w:val="008A1907"/>
    <w:rsid w:val="008C6BCA"/>
    <w:rsid w:val="008C7B50"/>
    <w:rsid w:val="008D3950"/>
    <w:rsid w:val="008E4B30"/>
    <w:rsid w:val="00906BEE"/>
    <w:rsid w:val="009243E7"/>
    <w:rsid w:val="00930A86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13F16"/>
    <w:rsid w:val="00B5664D"/>
    <w:rsid w:val="00B57EBF"/>
    <w:rsid w:val="00BA5B40"/>
    <w:rsid w:val="00BC5C74"/>
    <w:rsid w:val="00BD0206"/>
    <w:rsid w:val="00BE2DBE"/>
    <w:rsid w:val="00C2098A"/>
    <w:rsid w:val="00C5444A"/>
    <w:rsid w:val="00C612DA"/>
    <w:rsid w:val="00C7741E"/>
    <w:rsid w:val="00C875AB"/>
    <w:rsid w:val="00CA3DF1"/>
    <w:rsid w:val="00CA4581"/>
    <w:rsid w:val="00CE18D5"/>
    <w:rsid w:val="00CE1C42"/>
    <w:rsid w:val="00D04109"/>
    <w:rsid w:val="00D51DB3"/>
    <w:rsid w:val="00D97A41"/>
    <w:rsid w:val="00DC5985"/>
    <w:rsid w:val="00DD3CF6"/>
    <w:rsid w:val="00DD6416"/>
    <w:rsid w:val="00DF4E0A"/>
    <w:rsid w:val="00E02DCD"/>
    <w:rsid w:val="00E12C60"/>
    <w:rsid w:val="00E22E87"/>
    <w:rsid w:val="00E57630"/>
    <w:rsid w:val="00E80A52"/>
    <w:rsid w:val="00E86C2B"/>
    <w:rsid w:val="00EB2D52"/>
    <w:rsid w:val="00EF33B5"/>
    <w:rsid w:val="00EF7CC9"/>
    <w:rsid w:val="00F207C0"/>
    <w:rsid w:val="00F20AE5"/>
    <w:rsid w:val="00F47E97"/>
    <w:rsid w:val="00F645C7"/>
    <w:rsid w:val="00F94574"/>
    <w:rsid w:val="00FE580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B695CB"/>
  <w15:chartTrackingRefBased/>
  <w15:docId w15:val="{09DCBBDB-D296-4DBC-87DE-36410112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DDDDD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eastAsiaTheme="minorEastAsia"/>
      <w:i/>
      <w:iCs/>
      <w:color w:val="A5A5A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A5A5A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A5A5A5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00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yM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E5705F6BB94C8EAA656DFBC9DB4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4915E-F551-4DCE-9589-125D39747215}"/>
      </w:docPartPr>
      <w:docPartBody>
        <w:p w:rsidR="00EA1E69" w:rsidRDefault="0039522A">
          <w:pPr>
            <w:pStyle w:val="07E5705F6BB94C8EAA656DFBC9DB4F4C"/>
          </w:pPr>
          <w:r w:rsidRPr="00906BEE">
            <w:t>YN</w:t>
          </w:r>
        </w:p>
      </w:docPartBody>
    </w:docPart>
    <w:docPart>
      <w:docPartPr>
        <w:name w:val="18970C6B29234075B0E3A3388EE02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FEE85-8111-487D-967A-FC412BA7A43B}"/>
      </w:docPartPr>
      <w:docPartBody>
        <w:p w:rsidR="00EA1E69" w:rsidRDefault="0039522A">
          <w:pPr>
            <w:pStyle w:val="18970C6B29234075B0E3A3388EE02B0C"/>
          </w:pPr>
          <w:r w:rsidRPr="00906BEE">
            <w:t>Objective</w:t>
          </w:r>
        </w:p>
      </w:docPartBody>
    </w:docPart>
    <w:docPart>
      <w:docPartPr>
        <w:name w:val="99A8E979A16C41B69FFB0C6035331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CA0AE-CE7E-4C10-8324-A5F4F8520210}"/>
      </w:docPartPr>
      <w:docPartBody>
        <w:p w:rsidR="00EA1E69" w:rsidRDefault="0039522A">
          <w:pPr>
            <w:pStyle w:val="99A8E979A16C41B69FFB0C603533179D"/>
          </w:pPr>
          <w:r w:rsidRPr="00906BEE">
            <w:t>Skills</w:t>
          </w:r>
        </w:p>
      </w:docPartBody>
    </w:docPart>
    <w:docPart>
      <w:docPartPr>
        <w:name w:val="018C455EDB7844E7A9F40FB67AD36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496A3-8C05-4838-B58A-4E7C981D66C4}"/>
      </w:docPartPr>
      <w:docPartBody>
        <w:p w:rsidR="00EA1E69" w:rsidRDefault="0039522A">
          <w:pPr>
            <w:pStyle w:val="018C455EDB7844E7A9F40FB67AD3622A"/>
          </w:pPr>
          <w:r>
            <w:t>Your name</w:t>
          </w:r>
        </w:p>
      </w:docPartBody>
    </w:docPart>
    <w:docPart>
      <w:docPartPr>
        <w:name w:val="D249D0FA802146ADA85E876FACE48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A9F4B-449E-4CEA-93E4-5C4A78275F06}"/>
      </w:docPartPr>
      <w:docPartBody>
        <w:p w:rsidR="00EA1E69" w:rsidRDefault="0039522A">
          <w:pPr>
            <w:pStyle w:val="D249D0FA802146ADA85E876FACE485DA"/>
          </w:pPr>
          <w:r w:rsidRPr="00906BEE">
            <w:t>Experience</w:t>
          </w:r>
        </w:p>
      </w:docPartBody>
    </w:docPart>
    <w:docPart>
      <w:docPartPr>
        <w:name w:val="291B8606FE2A4E03B9F1223DE1143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83501-7A2B-429F-9749-C4C12F77D4F6}"/>
      </w:docPartPr>
      <w:docPartBody>
        <w:p w:rsidR="00EA1E69" w:rsidRDefault="0039522A">
          <w:pPr>
            <w:pStyle w:val="291B8606FE2A4E03B9F1223DE114375D"/>
          </w:pPr>
          <w:r w:rsidRPr="00906BEE">
            <w:t>Education</w:t>
          </w:r>
        </w:p>
      </w:docPartBody>
    </w:docPart>
    <w:docPart>
      <w:docPartPr>
        <w:name w:val="6BD33D4224CD441AA1AB9BBBDD1D1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D4E4C-9ABF-4FEE-9454-605D7861C588}"/>
      </w:docPartPr>
      <w:docPartBody>
        <w:p w:rsidR="00EA1E69" w:rsidRDefault="00270071" w:rsidP="00270071">
          <w:pPr>
            <w:pStyle w:val="6BD33D4224CD441AA1AB9BBBDD1D1DC3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F46A345E64874BDBAD64BC1A15391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47499-9DE2-4B17-A54C-512AB99CD210}"/>
      </w:docPartPr>
      <w:docPartBody>
        <w:p w:rsidR="001E1B37" w:rsidRDefault="001138C7" w:rsidP="001138C7">
          <w:pPr>
            <w:pStyle w:val="F46A345E64874BDBAD64BC1A153911A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1"/>
    <w:rsid w:val="001138C7"/>
    <w:rsid w:val="001E1B37"/>
    <w:rsid w:val="00270071"/>
    <w:rsid w:val="002B714D"/>
    <w:rsid w:val="0039522A"/>
    <w:rsid w:val="005A0A3A"/>
    <w:rsid w:val="00EA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E5705F6BB94C8EAA656DFBC9DB4F4C">
    <w:name w:val="07E5705F6BB94C8EAA656DFBC9DB4F4C"/>
  </w:style>
  <w:style w:type="paragraph" w:customStyle="1" w:styleId="18970C6B29234075B0E3A3388EE02B0C">
    <w:name w:val="18970C6B29234075B0E3A3388EE02B0C"/>
  </w:style>
  <w:style w:type="paragraph" w:customStyle="1" w:styleId="48F1E2902B894AFC9ABE0E3B35430308">
    <w:name w:val="48F1E2902B894AFC9ABE0E3B35430308"/>
  </w:style>
  <w:style w:type="paragraph" w:customStyle="1" w:styleId="99A8E979A16C41B69FFB0C603533179D">
    <w:name w:val="99A8E979A16C41B69FFB0C603533179D"/>
  </w:style>
  <w:style w:type="paragraph" w:customStyle="1" w:styleId="9D1C2064DABC4977ABA44779361FCFFD">
    <w:name w:val="9D1C2064DABC4977ABA44779361FCFFD"/>
  </w:style>
  <w:style w:type="paragraph" w:customStyle="1" w:styleId="018C455EDB7844E7A9F40FB67AD3622A">
    <w:name w:val="018C455EDB7844E7A9F40FB67AD3622A"/>
  </w:style>
  <w:style w:type="paragraph" w:customStyle="1" w:styleId="F06E804AC66D4006901EE53EB68E910F">
    <w:name w:val="F06E804AC66D4006901EE53EB68E910F"/>
  </w:style>
  <w:style w:type="paragraph" w:customStyle="1" w:styleId="BC3E993866074359A8F03BC82F2938CB">
    <w:name w:val="BC3E993866074359A8F03BC82F2938CB"/>
  </w:style>
  <w:style w:type="paragraph" w:customStyle="1" w:styleId="D249D0FA802146ADA85E876FACE485DA">
    <w:name w:val="D249D0FA802146ADA85E876FACE485DA"/>
  </w:style>
  <w:style w:type="paragraph" w:customStyle="1" w:styleId="8D4AB3685DFB4B90BADFC53548E56ED4">
    <w:name w:val="8D4AB3685DFB4B90BADFC53548E56ED4"/>
  </w:style>
  <w:style w:type="paragraph" w:customStyle="1" w:styleId="5B7BB95FD8FF400186005DD808BCC93F">
    <w:name w:val="5B7BB95FD8FF400186005DD808BCC93F"/>
  </w:style>
  <w:style w:type="paragraph" w:customStyle="1" w:styleId="EC6A9A0E09B54EA6A7029313C19BBA30">
    <w:name w:val="EC6A9A0E09B54EA6A7029313C19BBA30"/>
  </w:style>
  <w:style w:type="paragraph" w:customStyle="1" w:styleId="D1021DD7FAA0485498F34309E3B90CB0">
    <w:name w:val="D1021DD7FAA0485498F34309E3B90CB0"/>
  </w:style>
  <w:style w:type="paragraph" w:customStyle="1" w:styleId="05CCE463C00049D09AB14004500612ED">
    <w:name w:val="05CCE463C00049D09AB14004500612ED"/>
  </w:style>
  <w:style w:type="paragraph" w:customStyle="1" w:styleId="711D8BFCDC7446178C6CEDA400D22F7C">
    <w:name w:val="711D8BFCDC7446178C6CEDA400D22F7C"/>
  </w:style>
  <w:style w:type="paragraph" w:customStyle="1" w:styleId="447669EBFD0148A6B57D728102A30DE7">
    <w:name w:val="447669EBFD0148A6B57D728102A30DE7"/>
  </w:style>
  <w:style w:type="paragraph" w:customStyle="1" w:styleId="DC5418FF8B904E8591BDD9A40A34A627">
    <w:name w:val="DC5418FF8B904E8591BDD9A40A34A627"/>
  </w:style>
  <w:style w:type="paragraph" w:customStyle="1" w:styleId="E4F58EDCE8E74618BD32ABA0EDA1D517">
    <w:name w:val="E4F58EDCE8E74618BD32ABA0EDA1D517"/>
  </w:style>
  <w:style w:type="paragraph" w:customStyle="1" w:styleId="AED4FB9E7D7842CFBB724E39A000806D">
    <w:name w:val="AED4FB9E7D7842CFBB724E39A000806D"/>
  </w:style>
  <w:style w:type="paragraph" w:customStyle="1" w:styleId="291B8606FE2A4E03B9F1223DE114375D">
    <w:name w:val="291B8606FE2A4E03B9F1223DE114375D"/>
  </w:style>
  <w:style w:type="paragraph" w:customStyle="1" w:styleId="8533877355DF4944ACC160079F4B2DE7">
    <w:name w:val="8533877355DF4944ACC160079F4B2DE7"/>
  </w:style>
  <w:style w:type="paragraph" w:customStyle="1" w:styleId="DD284A2BF6644CE289CD9EE7DCFC4FF6">
    <w:name w:val="DD284A2BF6644CE289CD9EE7DCFC4FF6"/>
  </w:style>
  <w:style w:type="paragraph" w:customStyle="1" w:styleId="BDD6CA0C823D41D7823B7803AC94C27C">
    <w:name w:val="BDD6CA0C823D41D7823B7803AC94C27C"/>
  </w:style>
  <w:style w:type="paragraph" w:customStyle="1" w:styleId="4394939ABD9F401CBA3F84C6D8E80E86">
    <w:name w:val="4394939ABD9F401CBA3F84C6D8E80E86"/>
  </w:style>
  <w:style w:type="paragraph" w:customStyle="1" w:styleId="43A019747F514C488A3EDD9B2A4944D8">
    <w:name w:val="43A019747F514C488A3EDD9B2A4944D8"/>
  </w:style>
  <w:style w:type="paragraph" w:customStyle="1" w:styleId="BF8833239D6544B68659476B3CF95D07">
    <w:name w:val="BF8833239D6544B68659476B3CF95D07"/>
  </w:style>
  <w:style w:type="paragraph" w:customStyle="1" w:styleId="01E691CBED864DDE9A511E282D741FBF">
    <w:name w:val="01E691CBED864DDE9A511E282D741FBF"/>
  </w:style>
  <w:style w:type="paragraph" w:customStyle="1" w:styleId="4CC8A6130E24476C855D0C08544DAF06">
    <w:name w:val="4CC8A6130E24476C855D0C08544DAF06"/>
  </w:style>
  <w:style w:type="paragraph" w:customStyle="1" w:styleId="FF366A6E4FF6455FA9556402D838E846">
    <w:name w:val="FF366A6E4FF6455FA9556402D838E846"/>
  </w:style>
  <w:style w:type="paragraph" w:customStyle="1" w:styleId="7E31AF9C5CF04A528EBFB78248B68F32">
    <w:name w:val="7E31AF9C5CF04A528EBFB78248B68F32"/>
  </w:style>
  <w:style w:type="paragraph" w:customStyle="1" w:styleId="8FA1C0620F2D418A819C5983E8D46792">
    <w:name w:val="8FA1C0620F2D418A819C5983E8D46792"/>
    <w:rsid w:val="00270071"/>
  </w:style>
  <w:style w:type="paragraph" w:customStyle="1" w:styleId="01CB94BE5BC54D55B8A405B0F1D250C9">
    <w:name w:val="01CB94BE5BC54D55B8A405B0F1D250C9"/>
    <w:rsid w:val="00270071"/>
  </w:style>
  <w:style w:type="paragraph" w:customStyle="1" w:styleId="F4438C479C37453D8866058E2C5633F6">
    <w:name w:val="F4438C479C37453D8866058E2C5633F6"/>
    <w:rsid w:val="00270071"/>
  </w:style>
  <w:style w:type="paragraph" w:customStyle="1" w:styleId="6BD33D4224CD441AA1AB9BBBDD1D1DC3">
    <w:name w:val="6BD33D4224CD441AA1AB9BBBDD1D1DC3"/>
    <w:rsid w:val="00270071"/>
  </w:style>
  <w:style w:type="paragraph" w:customStyle="1" w:styleId="DC4D314433B04A11846B2D5FA5DA96A2">
    <w:name w:val="DC4D314433B04A11846B2D5FA5DA96A2"/>
    <w:rsid w:val="00270071"/>
  </w:style>
  <w:style w:type="paragraph" w:customStyle="1" w:styleId="DCEB7F1613C646E8AEB2E51F1A9B3277">
    <w:name w:val="DCEB7F1613C646E8AEB2E51F1A9B3277"/>
    <w:rsid w:val="00270071"/>
  </w:style>
  <w:style w:type="paragraph" w:customStyle="1" w:styleId="539834C4E7CF4360AFB0E460EB683A3A">
    <w:name w:val="539834C4E7CF4360AFB0E460EB683A3A"/>
    <w:rsid w:val="00270071"/>
  </w:style>
  <w:style w:type="paragraph" w:customStyle="1" w:styleId="8793226D1CC14045BE5DABA14C033808">
    <w:name w:val="8793226D1CC14045BE5DABA14C033808"/>
    <w:rsid w:val="00270071"/>
  </w:style>
  <w:style w:type="paragraph" w:customStyle="1" w:styleId="FC5F7EEB04A942158F91567582094725">
    <w:name w:val="FC5F7EEB04A942158F91567582094725"/>
    <w:rsid w:val="00270071"/>
  </w:style>
  <w:style w:type="paragraph" w:customStyle="1" w:styleId="A1DCB7BC9B8B4EFABA9C8A9A11629456">
    <w:name w:val="A1DCB7BC9B8B4EFABA9C8A9A11629456"/>
    <w:rsid w:val="00270071"/>
  </w:style>
  <w:style w:type="paragraph" w:customStyle="1" w:styleId="2DCBFAB4249D465082C77F3FEE27404E">
    <w:name w:val="2DCBFAB4249D465082C77F3FEE27404E"/>
    <w:rsid w:val="00270071"/>
  </w:style>
  <w:style w:type="paragraph" w:customStyle="1" w:styleId="1B2881217E96431BBF88EB95D8115833">
    <w:name w:val="1B2881217E96431BBF88EB95D8115833"/>
    <w:rsid w:val="00270071"/>
  </w:style>
  <w:style w:type="paragraph" w:customStyle="1" w:styleId="F46A345E64874BDBAD64BC1A153911A7">
    <w:name w:val="F46A345E64874BDBAD64BC1A153911A7"/>
    <w:rsid w:val="001138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201-344-2035</CompanyPhone>
  <CompanyFax/>
  <CompanyEmail>kerwin5744@icloud.com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McCross</dc:creator>
  <cp:keywords/>
  <dc:description/>
  <cp:lastModifiedBy>Fallon Johns</cp:lastModifiedBy>
  <cp:revision>2</cp:revision>
  <dcterms:created xsi:type="dcterms:W3CDTF">2020-07-17T17:46:00Z</dcterms:created>
  <dcterms:modified xsi:type="dcterms:W3CDTF">2020-07-17T17:46:00Z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